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AB" w:rsidRPr="008853AB" w:rsidRDefault="008853AB">
      <w:pPr>
        <w:rPr>
          <w:noProof/>
          <w:sz w:val="40"/>
          <w:szCs w:val="40"/>
          <w:lang w:eastAsia="de-DE"/>
        </w:rPr>
      </w:pPr>
      <w:r>
        <w:rPr>
          <w:noProof/>
          <w:sz w:val="40"/>
          <w:szCs w:val="40"/>
          <w:lang w:eastAsia="de-DE"/>
        </w:rPr>
        <w:t>AUCHTUNG</w:t>
      </w:r>
      <w:r w:rsidRPr="008853AB">
        <w:rPr>
          <w:noProof/>
          <w:sz w:val="40"/>
          <w:szCs w:val="40"/>
          <w:lang w:eastAsia="de-DE"/>
        </w:rPr>
        <w:t>! Drucken: Beidsseitiger Druck über KURZE Seite</w:t>
      </w:r>
    </w:p>
    <w:p w:rsidR="008853AB" w:rsidRPr="008E22E2" w:rsidRDefault="008E22E2">
      <w:pPr>
        <w:rPr>
          <w:noProof/>
          <w:sz w:val="36"/>
          <w:szCs w:val="36"/>
          <w:lang w:eastAsia="de-DE"/>
        </w:rPr>
      </w:pPr>
      <w:r w:rsidRPr="008E22E2">
        <w:rPr>
          <w:noProof/>
          <w:sz w:val="36"/>
          <w:szCs w:val="36"/>
          <w:lang w:eastAsia="de-DE"/>
        </w:rPr>
        <w:t>BILD PETLING</w:t>
      </w:r>
    </w:p>
    <w:p w:rsidR="00001CCC" w:rsidRDefault="00001CCC">
      <w:pPr>
        <w:rPr>
          <w:noProof/>
          <w:lang w:eastAsia="de-DE"/>
        </w:rPr>
      </w:pPr>
      <w:r>
        <w:rPr>
          <w:noProof/>
          <w:lang w:eastAsia="de-DE"/>
        </w:rPr>
        <w:t>xxxxxxxxxxxxxxxxxxxxxxxxxxxxxxxxxxxxxxxxxxxxxxxxxxxxxxxxxx</w:t>
      </w:r>
    </w:p>
    <w:p w:rsidR="00C10CD2" w:rsidRDefault="00C10CD2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9446D6" w:rsidRDefault="009446D6" w:rsidP="00C10CD2">
      <w:pPr>
        <w:jc w:val="right"/>
        <w:rPr>
          <w:noProof/>
          <w:lang w:eastAsia="de-DE"/>
        </w:rPr>
      </w:pPr>
      <w:r w:rsidRPr="008C54FD">
        <w:rPr>
          <w:rFonts w:ascii="Matura MT Script Capitals" w:hAnsi="Matura MT Script Capitals"/>
          <w:noProof/>
          <w:sz w:val="36"/>
          <w:szCs w:val="36"/>
          <w:lang w:eastAsia="de-DE"/>
        </w:rPr>
        <w:lastRenderedPageBreak/>
        <w:drawing>
          <wp:anchor distT="0" distB="0" distL="114300" distR="114300" simplePos="0" relativeHeight="251758592" behindDoc="0" locked="0" layoutInCell="1" allowOverlap="1" wp14:anchorId="1EF7B08D" wp14:editId="1F3CE272">
            <wp:simplePos x="0" y="0"/>
            <wp:positionH relativeFrom="column">
              <wp:posOffset>270944</wp:posOffset>
            </wp:positionH>
            <wp:positionV relativeFrom="paragraph">
              <wp:posOffset>34712</wp:posOffset>
            </wp:positionV>
            <wp:extent cx="1770994" cy="2548139"/>
            <wp:effectExtent l="0" t="7620" r="0" b="0"/>
            <wp:wrapNone/>
            <wp:docPr id="3" name="Grafik 3" descr="C:\Users\R. Ruhe\Desktop\IMG-2018042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. Ruhe\Desktop\IMG-20180429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23" b="90000" l="342" r="96233">
                                  <a14:foregroundMark x1="78253" y1="30385" x2="78253" y2="30385"/>
                                  <a14:backgroundMark x1="10103" y1="19231" x2="10103" y2="19231"/>
                                  <a14:backgroundMark x1="8048" y1="22308" x2="8048" y2="22308"/>
                                  <a14:backgroundMark x1="9075" y1="31635" x2="9075" y2="316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6" r="3067" b="14548"/>
                    <a:stretch/>
                  </pic:blipFill>
                  <pic:spPr bwMode="auto">
                    <a:xfrm rot="16200000">
                      <a:off x="0" y="0"/>
                      <a:ext cx="1777798" cy="25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D2" w:rsidRDefault="00C10CD2" w:rsidP="00C10CD2">
      <w:pPr>
        <w:jc w:val="right"/>
        <w:rPr>
          <w:noProof/>
          <w:lang w:eastAsia="de-DE"/>
        </w:rPr>
      </w:pPr>
    </w:p>
    <w:p w:rsidR="009446D6" w:rsidRDefault="00C10CD2" w:rsidP="009446D6">
      <w:pPr>
        <w:jc w:val="right"/>
        <w:rPr>
          <w:noProof/>
          <w:lang w:eastAsia="de-DE"/>
        </w:rPr>
      </w:pPr>
      <w:r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7DC8055A" wp14:editId="7D825B02">
            <wp:extent cx="2743200" cy="1850028"/>
            <wp:effectExtent l="8572" t="0" r="8573" b="8572"/>
            <wp:docPr id="1" name="Grafik 1" descr="C:\Users\R. Ruhe\Pictures\2019-03\20190330_151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. Ruhe\Pictures\2019-03\20190330_1512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0" t="6951" r="7530"/>
                    <a:stretch/>
                  </pic:blipFill>
                  <pic:spPr bwMode="auto">
                    <a:xfrm rot="5400000">
                      <a:off x="0" y="0"/>
                      <a:ext cx="2743157" cy="18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510" w:rsidRDefault="00C10CD2" w:rsidP="009446D6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0C435594" wp14:editId="0E36CB03">
            <wp:extent cx="3030279" cy="1988210"/>
            <wp:effectExtent l="0" t="0" r="0" b="0"/>
            <wp:docPr id="2" name="Grafik 2" descr="C:\Users\R. Ruhe\Pictures\2019-03\20190330_151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. Ruhe\Pictures\2019-03\20190330_1512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8" r="7228"/>
                    <a:stretch/>
                  </pic:blipFill>
                  <pic:spPr bwMode="auto">
                    <a:xfrm>
                      <a:off x="0" y="0"/>
                      <a:ext cx="30302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2510">
        <w:rPr>
          <w:noProof/>
          <w:lang w:eastAsia="de-DE"/>
        </w:rPr>
        <w:br w:type="page"/>
      </w:r>
    </w:p>
    <w:p w:rsidR="001C2510" w:rsidRDefault="003207AF">
      <w:pPr>
        <w:rPr>
          <w:rFonts w:ascii="Comic Sans MS" w:hAnsi="Comic Sans MS"/>
          <w:noProof/>
          <w:sz w:val="28"/>
          <w:szCs w:val="28"/>
          <w:lang w:eastAsia="de-DE"/>
        </w:rPr>
      </w:pPr>
      <w:r w:rsidRPr="00A75C60">
        <w:rPr>
          <w:rFonts w:ascii="Comic Sans MS" w:hAnsi="Comic Sans MS"/>
          <w:noProof/>
          <w:sz w:val="28"/>
          <w:szCs w:val="28"/>
          <w:lang w:eastAsia="de-DE"/>
        </w:rPr>
        <w:lastRenderedPageBreak/>
        <w:t>Hallo Löschraben</w:t>
      </w:r>
      <w:r w:rsidR="00A75C60" w:rsidRPr="00A75C60">
        <w:rPr>
          <w:rFonts w:ascii="Comic Sans MS" w:hAnsi="Comic Sans MS"/>
          <w:noProof/>
          <w:sz w:val="28"/>
          <w:szCs w:val="28"/>
          <w:lang w:eastAsia="de-DE"/>
        </w:rPr>
        <w:t>,</w:t>
      </w:r>
    </w:p>
    <w:p w:rsidR="008E22E2" w:rsidRDefault="008E22E2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das Wetter wird schöner und wir wollen ja nicht immer nur vor dem Computer sitzen.</w:t>
      </w:r>
    </w:p>
    <w:p w:rsidR="008E22E2" w:rsidRDefault="008E22E2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 xml:space="preserve">Ich habe eine 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Feuerwehr-R</w:t>
      </w:r>
      <w:r>
        <w:rPr>
          <w:rFonts w:ascii="Comic Sans MS" w:hAnsi="Comic Sans MS"/>
          <w:noProof/>
          <w:sz w:val="28"/>
          <w:szCs w:val="28"/>
          <w:lang w:eastAsia="de-DE"/>
        </w:rPr>
        <w:t>alley vorbereitet:</w:t>
      </w:r>
    </w:p>
    <w:p w:rsidR="008E22E2" w:rsidRDefault="008E22E2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Das Zauberwort heißt natürlich „dezentral“: jeder startet für sich und nimmt Schwester/ Bruder/ Mama/ Papa mit.</w:t>
      </w:r>
    </w:p>
    <w:p w:rsidR="008E22E2" w:rsidRDefault="008E22E2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 xml:space="preserve">Ihr startet in der Koordinate G3 und sucht eine kleine Box/ einen Petling oder ähnliches, darin findet ihr eine Frage und drei Antwortmöglichkeiten. Dahinter stehen wieder Koordinaten. An allen findet ihr wieder eine kleine Box/ einen </w:t>
      </w:r>
      <w:r>
        <w:rPr>
          <w:rFonts w:ascii="Comic Sans MS" w:hAnsi="Comic Sans MS"/>
          <w:noProof/>
          <w:sz w:val="28"/>
          <w:szCs w:val="28"/>
          <w:lang w:eastAsia="de-DE"/>
        </w:rPr>
        <w:t>Petling oder ähnliches</w:t>
      </w:r>
      <w:r>
        <w:rPr>
          <w:rFonts w:ascii="Comic Sans MS" w:hAnsi="Comic Sans MS"/>
          <w:noProof/>
          <w:sz w:val="28"/>
          <w:szCs w:val="28"/>
          <w:lang w:eastAsia="de-DE"/>
        </w:rPr>
        <w:t xml:space="preserve">. 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Habt ihr die Frage richtig beantwortet</w:t>
      </w:r>
      <w:r>
        <w:rPr>
          <w:rFonts w:ascii="Comic Sans MS" w:hAnsi="Comic Sans MS"/>
          <w:noProof/>
          <w:sz w:val="28"/>
          <w:szCs w:val="28"/>
          <w:lang w:eastAsia="de-DE"/>
        </w:rPr>
        <w:t xml:space="preserve"> ist da die nächste Frage drin 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wenn nicht</w:t>
      </w:r>
      <w:r>
        <w:rPr>
          <w:rFonts w:ascii="Comic Sans MS" w:hAnsi="Comic Sans MS"/>
          <w:noProof/>
          <w:sz w:val="28"/>
          <w:szCs w:val="28"/>
          <w:lang w:eastAsia="de-DE"/>
        </w:rPr>
        <w:t xml:space="preserve"> eine Niete und ihr geht zurück und müsst nochmal nachdenken.</w:t>
      </w:r>
    </w:p>
    <w:p w:rsidR="008E22E2" w:rsidRDefault="008E22E2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lastRenderedPageBreak/>
        <w:t xml:space="preserve">Damit ihr 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n</w:t>
      </w:r>
      <w:r>
        <w:rPr>
          <w:rFonts w:ascii="Comic Sans MS" w:hAnsi="Comic Sans MS"/>
          <w:noProof/>
          <w:sz w:val="28"/>
          <w:szCs w:val="28"/>
          <w:lang w:eastAsia="de-DE"/>
        </w:rPr>
        <w:t>icht ganz so lange such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e</w:t>
      </w:r>
      <w:r>
        <w:rPr>
          <w:rFonts w:ascii="Comic Sans MS" w:hAnsi="Comic Sans MS"/>
          <w:noProof/>
          <w:sz w:val="28"/>
          <w:szCs w:val="28"/>
          <w:lang w:eastAsia="de-DE"/>
        </w:rPr>
        <w:t>n müsst habe ich in allen möglichen und auch nicht möglichen Kästche</w:t>
      </w:r>
      <w:r w:rsidR="0094611F">
        <w:rPr>
          <w:rFonts w:ascii="Comic Sans MS" w:hAnsi="Comic Sans MS"/>
          <w:noProof/>
          <w:sz w:val="28"/>
          <w:szCs w:val="28"/>
          <w:lang w:eastAsia="de-DE"/>
        </w:rPr>
        <w:t>n</w:t>
      </w:r>
      <w:r>
        <w:rPr>
          <w:rFonts w:ascii="Comic Sans MS" w:hAnsi="Comic Sans MS"/>
          <w:noProof/>
          <w:sz w:val="28"/>
          <w:szCs w:val="28"/>
          <w:lang w:eastAsia="de-DE"/>
        </w:rPr>
        <w:t xml:space="preserve"> ein kleines Kreuz gesetzt, in dessen Nähe ihr suchen solltet.</w:t>
      </w:r>
    </w:p>
    <w:p w:rsidR="008E22E2" w:rsidRDefault="0094611F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Schummeln macht auch keinen</w:t>
      </w:r>
      <w:r w:rsidR="008E22E2">
        <w:rPr>
          <w:rFonts w:ascii="Comic Sans MS" w:hAnsi="Comic Sans MS"/>
          <w:noProof/>
          <w:sz w:val="28"/>
          <w:szCs w:val="28"/>
          <w:lang w:eastAsia="de-DE"/>
        </w:rPr>
        <w:t xml:space="preserve"> Sinn, da in einigen </w:t>
      </w:r>
      <w:r w:rsidR="00BA295F">
        <w:rPr>
          <w:rFonts w:ascii="Comic Sans MS" w:hAnsi="Comic Sans MS"/>
          <w:noProof/>
          <w:sz w:val="28"/>
          <w:szCs w:val="28"/>
          <w:lang w:eastAsia="de-DE"/>
        </w:rPr>
        <w:t>Boxen Hinweise für das Finale liegen.</w:t>
      </w:r>
    </w:p>
    <w:p w:rsidR="0094611F" w:rsidRDefault="00BA295F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Die Fragen könnt ihr mit eurem Wissen über die Feuerwehr und unser Dorf oder sind durch umliegende Hinweise zu beantworten.</w:t>
      </w:r>
    </w:p>
    <w:p w:rsidR="0094611F" w:rsidRDefault="0094611F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Und nun Löschraben: begebt ech auf die Spur der Heiseder Feuerwehrleute.</w:t>
      </w:r>
    </w:p>
    <w:p w:rsidR="00A75C60" w:rsidRPr="00A75C60" w:rsidRDefault="0094611F">
      <w:pPr>
        <w:rPr>
          <w:rFonts w:ascii="Comic Sans MS" w:hAnsi="Comic Sans MS"/>
          <w:noProof/>
          <w:sz w:val="28"/>
          <w:szCs w:val="28"/>
          <w:lang w:eastAsia="de-DE"/>
        </w:rPr>
      </w:pPr>
      <w:r>
        <w:rPr>
          <w:rFonts w:ascii="Comic Sans MS" w:hAnsi="Comic Sans MS"/>
          <w:noProof/>
          <w:sz w:val="28"/>
          <w:szCs w:val="28"/>
          <w:lang w:eastAsia="de-DE"/>
        </w:rPr>
        <w:t>Viel Spaß</w:t>
      </w:r>
      <w:bookmarkStart w:id="0" w:name="_GoBack"/>
      <w:bookmarkEnd w:id="0"/>
      <w:r w:rsidR="00A75C60" w:rsidRPr="00A75C60">
        <w:rPr>
          <w:rFonts w:ascii="Comic Sans MS" w:hAnsi="Comic Sans MS"/>
          <w:noProof/>
          <w:sz w:val="28"/>
          <w:szCs w:val="28"/>
          <w:lang w:eastAsia="de-DE"/>
        </w:rPr>
        <w:br/>
        <w:t>Ramona</w:t>
      </w:r>
    </w:p>
    <w:sectPr w:rsidR="00A75C60" w:rsidRPr="00A75C60" w:rsidSect="00004C7B">
      <w:pgSz w:w="8419" w:h="11907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019" w:rsidRDefault="00A05019" w:rsidP="001C2510">
      <w:pPr>
        <w:spacing w:after="0" w:line="240" w:lineRule="auto"/>
      </w:pPr>
      <w:r>
        <w:separator/>
      </w:r>
    </w:p>
  </w:endnote>
  <w:endnote w:type="continuationSeparator" w:id="0">
    <w:p w:rsidR="00A05019" w:rsidRDefault="00A05019" w:rsidP="001C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019" w:rsidRDefault="00A05019" w:rsidP="001C2510">
      <w:pPr>
        <w:spacing w:after="0" w:line="240" w:lineRule="auto"/>
      </w:pPr>
      <w:r>
        <w:separator/>
      </w:r>
    </w:p>
  </w:footnote>
  <w:footnote w:type="continuationSeparator" w:id="0">
    <w:p w:rsidR="00A05019" w:rsidRDefault="00A05019" w:rsidP="001C2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E2"/>
    <w:rsid w:val="00001CCC"/>
    <w:rsid w:val="00004C7B"/>
    <w:rsid w:val="00182759"/>
    <w:rsid w:val="001A76D1"/>
    <w:rsid w:val="001C2510"/>
    <w:rsid w:val="001E2D79"/>
    <w:rsid w:val="00214A39"/>
    <w:rsid w:val="002C1DC6"/>
    <w:rsid w:val="0031315E"/>
    <w:rsid w:val="003207AF"/>
    <w:rsid w:val="00492115"/>
    <w:rsid w:val="005E3FFE"/>
    <w:rsid w:val="00691998"/>
    <w:rsid w:val="008853AB"/>
    <w:rsid w:val="008E22E2"/>
    <w:rsid w:val="009446D6"/>
    <w:rsid w:val="0094611F"/>
    <w:rsid w:val="009910CB"/>
    <w:rsid w:val="009A168B"/>
    <w:rsid w:val="00A00E26"/>
    <w:rsid w:val="00A05019"/>
    <w:rsid w:val="00A269DE"/>
    <w:rsid w:val="00A75C60"/>
    <w:rsid w:val="00AD52BE"/>
    <w:rsid w:val="00B6610F"/>
    <w:rsid w:val="00BA295F"/>
    <w:rsid w:val="00C10CD2"/>
    <w:rsid w:val="00C35810"/>
    <w:rsid w:val="00CB0D96"/>
    <w:rsid w:val="00E55288"/>
    <w:rsid w:val="00F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0C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C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510"/>
  </w:style>
  <w:style w:type="paragraph" w:styleId="Fuzeile">
    <w:name w:val="footer"/>
    <w:basedOn w:val="Standard"/>
    <w:link w:val="FuzeileZchn"/>
    <w:uiPriority w:val="99"/>
    <w:unhideWhenUsed/>
    <w:rsid w:val="001C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2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0C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C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510"/>
  </w:style>
  <w:style w:type="paragraph" w:styleId="Fuzeile">
    <w:name w:val="footer"/>
    <w:basedOn w:val="Standard"/>
    <w:link w:val="FuzeileZchn"/>
    <w:uiPriority w:val="99"/>
    <w:unhideWhenUsed/>
    <w:rsid w:val="001C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%20Ruhe\Desktop\FFWHeisede\dokumente\faltblattmust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D2E04-FE3B-40E6-922B-7E7AC2A9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faltblattmuster.dotx</Template>
  <TotalTime>0</TotalTime>
  <Pages>4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Ruhe</dc:creator>
  <cp:lastModifiedBy>R. Ruhe</cp:lastModifiedBy>
  <cp:revision>2</cp:revision>
  <cp:lastPrinted>2021-03-21T17:01:00Z</cp:lastPrinted>
  <dcterms:created xsi:type="dcterms:W3CDTF">2021-05-05T20:50:00Z</dcterms:created>
  <dcterms:modified xsi:type="dcterms:W3CDTF">2021-05-05T21:06:00Z</dcterms:modified>
</cp:coreProperties>
</file>